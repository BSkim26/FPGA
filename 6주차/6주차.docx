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94FD" w14:textId="36D43A44" w:rsidR="00C47A1D" w:rsidRPr="009B1B6A" w:rsidRDefault="006D0E37">
      <w:pPr>
        <w:pStyle w:val="a8"/>
        <w:rPr>
          <w:rFonts w:ascii="맑은 고딕" w:eastAsia="맑은 고딕" w:hAnsi="맑은 고딕"/>
          <w:b/>
          <w:color w:val="002060"/>
          <w:sz w:val="52"/>
        </w:rPr>
      </w:pPr>
      <w:bookmarkStart w:id="0" w:name="_Hlk115975991"/>
      <w:bookmarkEnd w:id="0"/>
      <w:r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Lab1. </w:t>
      </w:r>
    </w:p>
    <w:p w14:paraId="0DFD887B" w14:textId="605F4471" w:rsidR="00534BBF" w:rsidRPr="00534BBF" w:rsidRDefault="00F02122" w:rsidP="00534BBF">
      <w:pPr>
        <w:pStyle w:val="1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 w:hint="eastAsia"/>
          <w:b/>
          <w:sz w:val="26"/>
        </w:rPr>
        <w:t>H</w:t>
      </w:r>
      <w:r>
        <w:rPr>
          <w:rFonts w:ascii="맑은 고딕" w:eastAsia="맑은 고딕" w:hAnsi="맑은 고딕"/>
          <w:b/>
          <w:sz w:val="26"/>
        </w:rPr>
        <w:t>omework1</w:t>
      </w:r>
      <w:r w:rsidR="006D0E37" w:rsidRPr="009B1B6A">
        <w:rPr>
          <w:rFonts w:ascii="맑은 고딕" w:eastAsia="맑은 고딕" w:hAnsi="맑은 고딕" w:hint="eastAsia"/>
          <w:b/>
          <w:sz w:val="26"/>
        </w:rPr>
        <w:t xml:space="preserve">. </w:t>
      </w:r>
      <w:r w:rsidR="00E908EB">
        <w:rPr>
          <w:rFonts w:ascii="맑은 고딕" w:eastAsia="맑은 고딕" w:hAnsi="맑은 고딕"/>
          <w:b/>
          <w:sz w:val="26"/>
        </w:rPr>
        <w:t>INVERTER</w:t>
      </w:r>
      <w:r>
        <w:rPr>
          <w:rFonts w:ascii="맑은 고딕" w:eastAsia="맑은 고딕" w:hAnsi="맑은 고딕"/>
          <w:b/>
          <w:sz w:val="26"/>
        </w:rPr>
        <w:t>1</w:t>
      </w:r>
    </w:p>
    <w:p w14:paraId="526998FF" w14:textId="6E3C98DE" w:rsidR="00534BBF" w:rsidRDefault="00534BBF" w:rsidP="00534BBF">
      <w:r>
        <w:rPr>
          <w:rFonts w:hint="eastAsia"/>
          <w:b/>
          <w:sz w:val="24"/>
        </w:rPr>
        <w:t>V</w:t>
      </w:r>
      <w:r>
        <w:rPr>
          <w:b/>
          <w:sz w:val="24"/>
        </w:rPr>
        <w:t xml:space="preserve">erilog </w:t>
      </w:r>
      <w:r w:rsidR="00791958">
        <w:rPr>
          <w:rFonts w:hint="eastAsia"/>
          <w:b/>
          <w:sz w:val="24"/>
        </w:rPr>
        <w:t xml:space="preserve"> </w:t>
      </w:r>
      <w:r w:rsidR="00791958">
        <w:rPr>
          <w:b/>
          <w:sz w:val="24"/>
        </w:rPr>
        <w:t xml:space="preserve">Code /  </w:t>
      </w:r>
      <w:r w:rsidR="00791958">
        <w:rPr>
          <w:rFonts w:hint="eastAsia"/>
          <w:b/>
          <w:sz w:val="24"/>
        </w:rPr>
        <w:t>주석</w:t>
      </w:r>
    </w:p>
    <w:p w14:paraId="381F3EF6" w14:textId="133EF39E" w:rsidR="00534BBF" w:rsidRDefault="00047AFD" w:rsidP="00534BBF">
      <w:r>
        <w:rPr>
          <w:noProof/>
        </w:rPr>
        <w:drawing>
          <wp:inline distT="0" distB="0" distL="0" distR="0" wp14:anchorId="71149E48" wp14:editId="397F0817">
            <wp:extent cx="6400800" cy="32835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326B" w14:textId="77777777" w:rsidR="00534BBF" w:rsidRDefault="00534BBF" w:rsidP="00534BBF"/>
    <w:p w14:paraId="6659076D" w14:textId="77777777" w:rsidR="00791958" w:rsidRDefault="00791958" w:rsidP="00791958">
      <w:r>
        <w:rPr>
          <w:b/>
          <w:sz w:val="24"/>
        </w:rPr>
        <w:t xml:space="preserve">Synthesis Report </w:t>
      </w:r>
    </w:p>
    <w:p w14:paraId="7A77829A" w14:textId="3DC250C8" w:rsidR="00791958" w:rsidRDefault="00311452" w:rsidP="008B088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28F08157" wp14:editId="14A94B81">
            <wp:extent cx="6400800" cy="23533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0C5C" w14:textId="77777777" w:rsidR="00791958" w:rsidRDefault="00791958" w:rsidP="008B0881">
      <w:pPr>
        <w:rPr>
          <w:b/>
          <w:sz w:val="24"/>
        </w:rPr>
      </w:pPr>
    </w:p>
    <w:p w14:paraId="2A1E5B0A" w14:textId="007ED0EB" w:rsidR="008B0881" w:rsidRPr="00791958" w:rsidRDefault="008B0881" w:rsidP="008B0881">
      <w:r>
        <w:rPr>
          <w:rFonts w:hint="eastAsia"/>
          <w:b/>
          <w:sz w:val="24"/>
        </w:rPr>
        <w:t>T</w:t>
      </w:r>
      <w:r>
        <w:rPr>
          <w:b/>
          <w:sz w:val="24"/>
        </w:rPr>
        <w:t>est Bench Code</w:t>
      </w:r>
    </w:p>
    <w:p w14:paraId="7A7CB86F" w14:textId="051BB6C2" w:rsidR="00534BBF" w:rsidRDefault="00534BBF" w:rsidP="00534BBF"/>
    <w:p w14:paraId="3F358272" w14:textId="46139034" w:rsidR="008B0881" w:rsidRPr="008B0881" w:rsidRDefault="00047AFD" w:rsidP="00534BBF">
      <w:r>
        <w:rPr>
          <w:noProof/>
        </w:rPr>
        <w:drawing>
          <wp:inline distT="0" distB="0" distL="0" distR="0" wp14:anchorId="778FE7EA" wp14:editId="66C0F1B8">
            <wp:extent cx="6392545" cy="3609975"/>
            <wp:effectExtent l="0" t="0" r="825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74D6" w14:textId="5A18FEC5" w:rsidR="00534BBF" w:rsidRDefault="00791958" w:rsidP="00534BBF">
      <w:r>
        <w:rPr>
          <w:b/>
          <w:sz w:val="24"/>
        </w:rPr>
        <w:t>Simulation Result</w:t>
      </w:r>
    </w:p>
    <w:p w14:paraId="61DAE89E" w14:textId="781CD768" w:rsidR="00534BBF" w:rsidRDefault="00311452" w:rsidP="00534BBF">
      <w:r>
        <w:rPr>
          <w:noProof/>
        </w:rPr>
        <w:drawing>
          <wp:inline distT="0" distB="0" distL="0" distR="0" wp14:anchorId="0B8F9F3C" wp14:editId="43EBB67E">
            <wp:extent cx="6384925" cy="58864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CF2" w14:textId="77777777" w:rsidR="005D2689" w:rsidRDefault="005D2689" w:rsidP="00534BBF"/>
    <w:p w14:paraId="0580A406" w14:textId="3855F2FA" w:rsidR="005D2689" w:rsidRDefault="005D2689" w:rsidP="00534BBF">
      <w:r>
        <w:t>$</w:t>
      </w:r>
      <w:r>
        <w:rPr>
          <w:rFonts w:hint="eastAsia"/>
        </w:rPr>
        <w:t>m</w:t>
      </w:r>
      <w:r>
        <w:t>onitor</w:t>
      </w:r>
    </w:p>
    <w:p w14:paraId="436ACB09" w14:textId="54572A19" w:rsidR="005D2689" w:rsidRDefault="005D2689" w:rsidP="00534BBF">
      <w:r>
        <w:rPr>
          <w:rFonts w:hint="eastAsia"/>
          <w:noProof/>
        </w:rPr>
        <w:lastRenderedPageBreak/>
        <w:drawing>
          <wp:inline distT="0" distB="0" distL="0" distR="0" wp14:anchorId="1EE79EB2" wp14:editId="61A18B7C">
            <wp:extent cx="1571625" cy="55721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F3A6" w14:textId="52EDF6BA" w:rsidR="005D2689" w:rsidRDefault="005D2689" w:rsidP="00534BBF"/>
    <w:p w14:paraId="261ADC0D" w14:textId="6DBF4F90" w:rsidR="00534BBF" w:rsidRDefault="00311452" w:rsidP="00534BBF">
      <w:r>
        <w:rPr>
          <w:noProof/>
        </w:rPr>
        <w:lastRenderedPageBreak/>
        <w:drawing>
          <wp:inline distT="0" distB="0" distL="0" distR="0" wp14:anchorId="216C4F4D" wp14:editId="1126D42E">
            <wp:extent cx="6305385" cy="3317734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86" cy="333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28F6C" w14:textId="2B952250" w:rsidR="00534BBF" w:rsidRDefault="00311452" w:rsidP="006D0E37">
      <w:r>
        <w:rPr>
          <w:noProof/>
        </w:rPr>
        <w:drawing>
          <wp:inline distT="0" distB="0" distL="0" distR="0" wp14:anchorId="652FE1BC" wp14:editId="26F4DF7E">
            <wp:extent cx="2798445" cy="333955"/>
            <wp:effectExtent l="0" t="0" r="190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519" cy="33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891CD" wp14:editId="2030438C">
            <wp:extent cx="2767054" cy="131235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00" cy="131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33C0" w14:textId="5233EA5B" w:rsidR="00311452" w:rsidRDefault="00311452" w:rsidP="006D0E37">
      <w:r>
        <w:rPr>
          <w:rFonts w:hint="eastAsia"/>
          <w:noProof/>
        </w:rPr>
        <w:drawing>
          <wp:inline distT="0" distB="0" distL="0" distR="0" wp14:anchorId="2E4FCA9A" wp14:editId="32BE8653">
            <wp:extent cx="2369185" cy="18923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14:paraId="1961326E" w14:textId="7777777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14:paraId="485FAC48" w14:textId="124E577C" w:rsidR="006D0E37" w:rsidRPr="009B1B6A" w:rsidRDefault="00791958" w:rsidP="006D0E37">
            <w:pPr>
              <w:rPr>
                <w:b/>
              </w:rPr>
            </w:pPr>
            <w:r>
              <w:rPr>
                <w:rFonts w:hint="eastAsia"/>
                <w:b/>
                <w:sz w:val="24"/>
              </w:rPr>
              <w:t>D</w:t>
            </w:r>
            <w:r>
              <w:rPr>
                <w:b/>
                <w:sz w:val="24"/>
              </w:rPr>
              <w:t>iscussion</w:t>
            </w:r>
          </w:p>
        </w:tc>
      </w:tr>
      <w:tr w:rsidR="006D0E37" w14:paraId="410ADE10" w14:textId="77777777" w:rsidTr="009B1B6A">
        <w:tc>
          <w:tcPr>
            <w:tcW w:w="10080" w:type="dxa"/>
          </w:tcPr>
          <w:p w14:paraId="480C68D8" w14:textId="5B9BEAB1" w:rsidR="006B254C" w:rsidRDefault="009B1B6A" w:rsidP="006B254C">
            <w:r>
              <w:rPr>
                <w:rFonts w:hint="eastAsia"/>
              </w:rPr>
              <w:t>.</w:t>
            </w:r>
            <w:r w:rsidR="006B254C">
              <w:rPr>
                <w:rFonts w:hint="eastAsia"/>
              </w:rPr>
              <w:t xml:space="preserve"> - Verilog Coding</w:t>
            </w:r>
            <w:r w:rsidR="006B254C">
              <w:rPr>
                <w:rFonts w:hint="eastAsia"/>
              </w:rPr>
              <w:t>을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시작하기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전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작성한</w:t>
            </w:r>
            <w:r w:rsidR="006B254C">
              <w:rPr>
                <w:rFonts w:hint="eastAsia"/>
              </w:rPr>
              <w:t xml:space="preserve"> Block Diagram</w:t>
            </w:r>
          </w:p>
          <w:p w14:paraId="3E1090A1" w14:textId="6D4C8400" w:rsidR="00BD0D17" w:rsidRDefault="00BD0D17" w:rsidP="006B254C">
            <w:r>
              <w:object w:dxaOrig="10605" w:dyaOrig="3660" w14:anchorId="50E392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in;height:174pt" o:ole="">
                  <v:imagedata r:id="rId18" o:title=""/>
                </v:shape>
                <o:OLEObject Type="Embed" ProgID="PBrush" ShapeID="_x0000_i1025" DrawAspect="Content" ObjectID="_1726591806" r:id="rId19"/>
              </w:object>
            </w:r>
          </w:p>
          <w:p w14:paraId="1F1F028F" w14:textId="07F659C4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Verilog Module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  <w:p w14:paraId="6E3F9436" w14:textId="25F7DDD6" w:rsidR="00047AFD" w:rsidRDefault="00047AFD" w:rsidP="006B254C">
            <w:r>
              <w:rPr>
                <w:rFonts w:hint="eastAsia"/>
              </w:rPr>
              <w:t>L</w:t>
            </w:r>
            <w:r>
              <w:t xml:space="preserve">FSR </w:t>
            </w:r>
            <w:r>
              <w:rPr>
                <w:rFonts w:hint="eastAsia"/>
              </w:rPr>
              <w:t>모듈은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입력으로</w:t>
            </w:r>
            <w:r>
              <w:rPr>
                <w:rFonts w:hint="eastAsia"/>
              </w:rPr>
              <w:t xml:space="preserve"> </w:t>
            </w:r>
            <w:r>
              <w:t>CLK, RST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출력으로</w:t>
            </w:r>
            <w:r>
              <w:rPr>
                <w:rFonts w:hint="eastAsia"/>
              </w:rPr>
              <w:t xml:space="preserve"> </w:t>
            </w:r>
            <w:r>
              <w:t>4bit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out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설계하였다</w:t>
            </w:r>
            <w:r>
              <w:rPr>
                <w:rFonts w:hint="eastAsia"/>
              </w:rPr>
              <w:t>.</w:t>
            </w:r>
          </w:p>
          <w:p w14:paraId="4762EDF0" w14:textId="44A85B99" w:rsidR="00E20BF3" w:rsidRDefault="00E20BF3" w:rsidP="006B254C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발생시킬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모듈이다</w:t>
            </w:r>
            <w:r>
              <w:rPr>
                <w:rFonts w:hint="eastAsia"/>
              </w:rPr>
              <w:t>.</w:t>
            </w:r>
          </w:p>
          <w:p w14:paraId="09CECFAE" w14:textId="1E16B282" w:rsidR="00E20BF3" w:rsidRDefault="00E20BF3" w:rsidP="006B254C">
            <w:r>
              <w:t>Xor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t>Q1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Q4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채우면서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원리이다</w:t>
            </w:r>
            <w:r>
              <w:rPr>
                <w:rFonts w:hint="eastAsia"/>
              </w:rPr>
              <w:t>.</w:t>
            </w:r>
          </w:p>
          <w:p w14:paraId="265054EF" w14:textId="77777777" w:rsidR="00E20BF3" w:rsidRPr="00E20BF3" w:rsidRDefault="00E20BF3" w:rsidP="006B254C"/>
          <w:p w14:paraId="03B1E47F" w14:textId="4819F965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14:paraId="27818131" w14:textId="1692AF0A" w:rsidR="00E20BF3" w:rsidRDefault="00E20BF3" w:rsidP="006B254C">
            <w:r>
              <w:rPr>
                <w:rFonts w:hint="eastAsia"/>
              </w:rPr>
              <w:t>그림과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매칭하기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t>[1:4]out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설정하였다</w:t>
            </w:r>
            <w:r>
              <w:rPr>
                <w:rFonts w:hint="eastAsia"/>
              </w:rPr>
              <w:t>.</w:t>
            </w:r>
          </w:p>
          <w:p w14:paraId="0BDA0D40" w14:textId="77777777" w:rsidR="00E20BF3" w:rsidRDefault="00E20BF3" w:rsidP="00E20BF3">
            <w:r>
              <w:rPr>
                <w:rFonts w:hint="eastAsia"/>
              </w:rPr>
              <w:t>세부적으로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t>always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C</w:t>
            </w:r>
            <w:r>
              <w:t>LK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상승에지일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설계하였다</w:t>
            </w:r>
            <w:r>
              <w:rPr>
                <w:rFonts w:hint="eastAsia"/>
              </w:rPr>
              <w:t>.</w:t>
            </w:r>
          </w:p>
          <w:p w14:paraId="473B133C" w14:textId="690155F5" w:rsidR="00E20BF3" w:rsidRDefault="00E20BF3" w:rsidP="00E20BF3"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t>4’</w:t>
            </w:r>
            <w:r>
              <w:rPr>
                <w:rFonts w:hint="eastAsia"/>
              </w:rPr>
              <w:t>b</w:t>
            </w:r>
            <w:r>
              <w:t>1000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하였고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오른쪽으로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비트씩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05DCD79" w14:textId="720BB579" w:rsidR="00E20BF3" w:rsidRDefault="00E20BF3" w:rsidP="00E20BF3">
            <w:r>
              <w:rPr>
                <w:rFonts w:hint="eastAsia"/>
              </w:rPr>
              <w:t>나머지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비트는</w:t>
            </w:r>
            <w:r>
              <w:rPr>
                <w:rFonts w:hint="eastAsia"/>
              </w:rPr>
              <w:t xml:space="preserve"> </w:t>
            </w:r>
            <w:r>
              <w:t>Q1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Q4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xor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 w:rsidR="00285DA4">
              <w:rPr>
                <w:rFonts w:hint="eastAsia"/>
              </w:rPr>
              <w:t>넣어준다</w:t>
            </w:r>
            <w:r w:rsidR="00285DA4">
              <w:rPr>
                <w:rFonts w:hint="eastAsia"/>
              </w:rPr>
              <w:t>.</w:t>
            </w:r>
          </w:p>
          <w:p w14:paraId="69A06B47" w14:textId="77777777" w:rsidR="00E20BF3" w:rsidRDefault="00E20BF3" w:rsidP="00E20BF3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패턴을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14:paraId="4F3C8BCE" w14:textId="77777777" w:rsidR="00E20BF3" w:rsidRPr="00E20BF3" w:rsidRDefault="00E20BF3" w:rsidP="006B254C"/>
          <w:p w14:paraId="5A97869F" w14:textId="463DD05A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Test Bench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14:paraId="4C6EEE07" w14:textId="14E881AB" w:rsidR="00285DA4" w:rsidRDefault="00285DA4" w:rsidP="006B254C">
            <w:r>
              <w:rPr>
                <w:rFonts w:hint="eastAsia"/>
              </w:rPr>
              <w:t>t</w:t>
            </w:r>
            <w:r>
              <w:t>estbench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연결시켜주는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확인하였다</w:t>
            </w:r>
            <w:r>
              <w:rPr>
                <w:rFonts w:hint="eastAsia"/>
              </w:rPr>
              <w:t>.</w:t>
            </w:r>
          </w:p>
          <w:p w14:paraId="36C34B46" w14:textId="1A57EFAF" w:rsidR="00285DA4" w:rsidRDefault="00285DA4" w:rsidP="006B254C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t>Q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out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</w:t>
            </w:r>
            <w:r>
              <w:rPr>
                <w:rFonts w:hint="eastAsia"/>
              </w:rPr>
              <w:t xml:space="preserve"> </w:t>
            </w:r>
            <w:r>
              <w:t>.out(Q)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Q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연결해주었다</w:t>
            </w:r>
            <w:r>
              <w:rPr>
                <w:rFonts w:hint="eastAsia"/>
              </w:rPr>
              <w:t>.</w:t>
            </w:r>
          </w:p>
          <w:p w14:paraId="769D366F" w14:textId="77777777" w:rsidR="00285DA4" w:rsidRDefault="00285DA4" w:rsidP="006B254C"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값은</w:t>
            </w:r>
            <w:r>
              <w:rPr>
                <w:rFonts w:hint="eastAsia"/>
              </w:rPr>
              <w:t xml:space="preserve"> </w:t>
            </w:r>
            <w:r>
              <w:t xml:space="preserve">20ns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바꾸고</w:t>
            </w:r>
            <w:r>
              <w:rPr>
                <w:rFonts w:hint="eastAsia"/>
              </w:rPr>
              <w:t xml:space="preserve"> </w:t>
            </w:r>
            <w:r>
              <w:t>500ns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설정하였다</w:t>
            </w:r>
            <w:r>
              <w:rPr>
                <w:rFonts w:hint="eastAsia"/>
              </w:rPr>
              <w:t>.</w:t>
            </w:r>
          </w:p>
          <w:p w14:paraId="3A92D841" w14:textId="7DDBC5F5" w:rsidR="00285DA4" w:rsidRDefault="00285DA4" w:rsidP="006B254C"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t>20ns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벤치를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설정하였다</w:t>
            </w:r>
            <w:r>
              <w:rPr>
                <w:rFonts w:hint="eastAsia"/>
              </w:rPr>
              <w:t>.</w:t>
            </w:r>
          </w:p>
          <w:p w14:paraId="58618AC4" w14:textId="77777777" w:rsidR="00285DA4" w:rsidRDefault="00285DA4" w:rsidP="006B254C"/>
          <w:p w14:paraId="094EFD75" w14:textId="4A92114A" w:rsidR="002B6659" w:rsidRDefault="006B254C" w:rsidP="006B254C">
            <w:r>
              <w:rPr>
                <w:rFonts w:hint="eastAsia"/>
              </w:rPr>
              <w:t xml:space="preserve"> - Simulation </w:t>
            </w:r>
            <w:r>
              <w:rPr>
                <w:rFonts w:hint="eastAsia"/>
              </w:rPr>
              <w:t>파형이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나온것인지</w:t>
            </w:r>
            <w:r>
              <w:rPr>
                <w:rFonts w:hint="eastAsia"/>
              </w:rPr>
              <w:t>?</w:t>
            </w:r>
          </w:p>
          <w:p w14:paraId="60AE2583" w14:textId="3932DA02" w:rsidR="002B6659" w:rsidRDefault="002B6659" w:rsidP="006B254C"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전인</w:t>
            </w:r>
            <w:r>
              <w:rPr>
                <w:rFonts w:hint="eastAsia"/>
              </w:rPr>
              <w:t xml:space="preserve"> </w:t>
            </w:r>
            <w:r>
              <w:t xml:space="preserve">20ns </w:t>
            </w:r>
            <w:r>
              <w:rPr>
                <w:rFonts w:hint="eastAsia"/>
              </w:rPr>
              <w:t>이전에는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r>
              <w:t>1000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초기화된다</w:t>
            </w:r>
            <w:r>
              <w:rPr>
                <w:rFonts w:hint="eastAsia"/>
              </w:rPr>
              <w:t>.</w:t>
            </w:r>
          </w:p>
          <w:p w14:paraId="6EE24994" w14:textId="702BC8E9" w:rsidR="002B6659" w:rsidRDefault="002B6659" w:rsidP="006B254C"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s</w:t>
            </w:r>
            <w:r>
              <w:t>hift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 </w:t>
            </w:r>
            <w:r>
              <w:t>xor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변경되었다</w:t>
            </w:r>
            <w:r>
              <w:rPr>
                <w:rFonts w:hint="eastAsia"/>
              </w:rPr>
              <w:t>.</w:t>
            </w:r>
          </w:p>
          <w:p w14:paraId="5AC776AC" w14:textId="7740E9BC" w:rsidR="002B6659" w:rsidRDefault="002B6659" w:rsidP="006B254C">
            <w:r>
              <w:rPr>
                <w:rFonts w:hint="eastAsia"/>
              </w:rPr>
              <w:t>5</w:t>
            </w:r>
            <w:r>
              <w:t>00ns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후에는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출력이</w:t>
            </w:r>
            <w:r>
              <w:rPr>
                <w:rFonts w:hint="eastAsia"/>
              </w:rPr>
              <w:t xml:space="preserve"> </w:t>
            </w:r>
            <w:r>
              <w:t>1000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시뮬레이션이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종료되었다</w:t>
            </w:r>
            <w:r>
              <w:rPr>
                <w:rFonts w:hint="eastAsia"/>
              </w:rPr>
              <w:t>.</w:t>
            </w:r>
          </w:p>
          <w:p w14:paraId="1053D207" w14:textId="77777777" w:rsidR="002B6659" w:rsidRDefault="002B6659" w:rsidP="006B254C"/>
          <w:p w14:paraId="61FC9543" w14:textId="04FABCAB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어디서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?</w:t>
            </w:r>
            <w:r w:rsidR="002B6659">
              <w:t xml:space="preserve"> </w:t>
            </w:r>
            <w:r w:rsidR="002B6659">
              <w:rPr>
                <w:rFonts w:hint="eastAsia"/>
              </w:rPr>
              <w:t>문제가</w:t>
            </w:r>
            <w:r w:rsidR="002B6659">
              <w:rPr>
                <w:rFonts w:hint="eastAsia"/>
              </w:rPr>
              <w:t xml:space="preserve"> </w:t>
            </w:r>
            <w:r w:rsidR="002B6659">
              <w:rPr>
                <w:rFonts w:hint="eastAsia"/>
              </w:rPr>
              <w:t>발생하지</w:t>
            </w:r>
            <w:r w:rsidR="002B6659">
              <w:rPr>
                <w:rFonts w:hint="eastAsia"/>
              </w:rPr>
              <w:t xml:space="preserve"> </w:t>
            </w:r>
            <w:r w:rsidR="002B6659">
              <w:rPr>
                <w:rFonts w:hint="eastAsia"/>
              </w:rPr>
              <w:t>않았다</w:t>
            </w:r>
            <w:r w:rsidR="002B6659">
              <w:rPr>
                <w:rFonts w:hint="eastAsia"/>
              </w:rPr>
              <w:t>.</w:t>
            </w:r>
          </w:p>
          <w:p w14:paraId="5F57A968" w14:textId="63BAFBC2" w:rsidR="009B1B6A" w:rsidRPr="009B1B6A" w:rsidRDefault="006B254C" w:rsidP="006B254C">
            <w:r>
              <w:rPr>
                <w:rFonts w:hint="eastAsia"/>
              </w:rPr>
              <w:lastRenderedPageBreak/>
              <w:t xml:space="preserve"> -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해결했다면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발생하였는지</w:t>
            </w:r>
            <w:r>
              <w:rPr>
                <w:rFonts w:hint="eastAsia"/>
              </w:rPr>
              <w:t>?</w:t>
            </w:r>
            <w:r w:rsidR="002B6659">
              <w:t xml:space="preserve"> </w:t>
            </w:r>
            <w:r w:rsidR="002B6659">
              <w:rPr>
                <w:rFonts w:hint="eastAsia"/>
              </w:rPr>
              <w:t>문제가</w:t>
            </w:r>
            <w:r w:rsidR="002B6659">
              <w:rPr>
                <w:rFonts w:hint="eastAsia"/>
              </w:rPr>
              <w:t xml:space="preserve"> </w:t>
            </w:r>
            <w:r w:rsidR="002B6659">
              <w:rPr>
                <w:rFonts w:hint="eastAsia"/>
              </w:rPr>
              <w:t>발생하지</w:t>
            </w:r>
            <w:r w:rsidR="002B6659">
              <w:rPr>
                <w:rFonts w:hint="eastAsia"/>
              </w:rPr>
              <w:t xml:space="preserve"> </w:t>
            </w:r>
            <w:r w:rsidR="002B6659">
              <w:rPr>
                <w:rFonts w:hint="eastAsia"/>
              </w:rPr>
              <w:t>않았다</w:t>
            </w:r>
            <w:r w:rsidR="002B6659">
              <w:rPr>
                <w:rFonts w:hint="eastAsia"/>
              </w:rPr>
              <w:t>.</w:t>
            </w:r>
          </w:p>
        </w:tc>
      </w:tr>
    </w:tbl>
    <w:p w14:paraId="58F5D923" w14:textId="222498EE" w:rsidR="006D0E37" w:rsidRDefault="002B6659" w:rsidP="006D0E37">
      <w:r>
        <w:rPr>
          <w:rFonts w:hint="eastAsia"/>
        </w:rPr>
        <w:lastRenderedPageBreak/>
        <w:t xml:space="preserve"> </w:t>
      </w:r>
    </w:p>
    <w:p w14:paraId="4A1A9270" w14:textId="7870AA93" w:rsidR="00F02122" w:rsidRDefault="00F02122" w:rsidP="006D0E37"/>
    <w:p w14:paraId="154CCC15" w14:textId="152942A8" w:rsidR="00F02122" w:rsidRDefault="00F02122" w:rsidP="006D0E37"/>
    <w:p w14:paraId="6AEEDE2D" w14:textId="68CE588F" w:rsidR="00FD265E" w:rsidRDefault="00FD265E" w:rsidP="006D0E37"/>
    <w:p w14:paraId="4F285BA9" w14:textId="77777777" w:rsidR="00FD265E" w:rsidRDefault="00FD265E" w:rsidP="006D0E37"/>
    <w:p w14:paraId="68AEECF6" w14:textId="19C59A52" w:rsidR="00F02122" w:rsidRDefault="00F02122" w:rsidP="006D0E37"/>
    <w:p w14:paraId="43546D7B" w14:textId="2C29F315" w:rsidR="00F02122" w:rsidRPr="00534BBF" w:rsidRDefault="00F02122" w:rsidP="00F02122">
      <w:pPr>
        <w:pStyle w:val="1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 w:hint="eastAsia"/>
          <w:b/>
          <w:sz w:val="26"/>
        </w:rPr>
        <w:t>H</w:t>
      </w:r>
      <w:r>
        <w:rPr>
          <w:rFonts w:ascii="맑은 고딕" w:eastAsia="맑은 고딕" w:hAnsi="맑은 고딕"/>
          <w:b/>
          <w:sz w:val="26"/>
        </w:rPr>
        <w:t>omework2</w:t>
      </w:r>
      <w:r w:rsidRPr="009B1B6A">
        <w:rPr>
          <w:rFonts w:ascii="맑은 고딕" w:eastAsia="맑은 고딕" w:hAnsi="맑은 고딕" w:hint="eastAsia"/>
          <w:b/>
          <w:sz w:val="26"/>
        </w:rPr>
        <w:t xml:space="preserve">. </w:t>
      </w:r>
      <w:r>
        <w:rPr>
          <w:rFonts w:ascii="맑은 고딕" w:eastAsia="맑은 고딕" w:hAnsi="맑은 고딕"/>
          <w:b/>
          <w:sz w:val="26"/>
        </w:rPr>
        <w:t>INVERTER2</w:t>
      </w:r>
    </w:p>
    <w:p w14:paraId="18F8D696" w14:textId="6A8E8807" w:rsidR="00F02122" w:rsidRDefault="00F02122" w:rsidP="00F02122">
      <w:pPr>
        <w:rPr>
          <w:b/>
          <w:sz w:val="24"/>
        </w:rPr>
      </w:pPr>
      <w:r>
        <w:rPr>
          <w:rFonts w:hint="eastAsia"/>
          <w:b/>
          <w:sz w:val="24"/>
        </w:rPr>
        <w:t>V</w:t>
      </w:r>
      <w:r>
        <w:rPr>
          <w:b/>
          <w:sz w:val="24"/>
        </w:rPr>
        <w:t xml:space="preserve">erilog 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Code /  </w:t>
      </w:r>
      <w:r>
        <w:rPr>
          <w:rFonts w:hint="eastAsia"/>
          <w:b/>
          <w:sz w:val="24"/>
        </w:rPr>
        <w:t>주석</w:t>
      </w:r>
    </w:p>
    <w:p w14:paraId="790557E5" w14:textId="52C2A553" w:rsidR="000E1D55" w:rsidRDefault="000E1D55" w:rsidP="00F02122">
      <w:r>
        <w:rPr>
          <w:rFonts w:hint="eastAsia"/>
        </w:rPr>
        <w:t>K</w:t>
      </w:r>
      <w:r>
        <w:t>=3, N=8</w:t>
      </w:r>
    </w:p>
    <w:p w14:paraId="22644C43" w14:textId="104D5452" w:rsidR="00005AA9" w:rsidRDefault="001512B7" w:rsidP="00F02122">
      <w:r>
        <w:rPr>
          <w:noProof/>
        </w:rPr>
        <w:drawing>
          <wp:inline distT="0" distB="0" distL="0" distR="0" wp14:anchorId="1DB94D7D" wp14:editId="6989B5A9">
            <wp:extent cx="6400800" cy="39147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3359" w14:textId="77777777" w:rsidR="000E1D55" w:rsidRDefault="000E1D55" w:rsidP="000E1D55">
      <w:r>
        <w:rPr>
          <w:rFonts w:hint="eastAsia"/>
        </w:rPr>
        <w:t>K</w:t>
      </w:r>
      <w:r>
        <w:t>=4, N=10</w:t>
      </w:r>
    </w:p>
    <w:p w14:paraId="01A8883D" w14:textId="0689AA9B" w:rsidR="000E1D55" w:rsidRDefault="00BF0937" w:rsidP="00F02122">
      <w:r>
        <w:rPr>
          <w:noProof/>
        </w:rPr>
        <w:lastRenderedPageBreak/>
        <w:drawing>
          <wp:inline distT="0" distB="0" distL="0" distR="0" wp14:anchorId="7568B3BA" wp14:editId="59D61FAA">
            <wp:extent cx="6400800" cy="41052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FDB8" w14:textId="77777777" w:rsidR="00F02122" w:rsidRDefault="00F02122" w:rsidP="00F02122">
      <w:r>
        <w:rPr>
          <w:b/>
          <w:sz w:val="24"/>
        </w:rPr>
        <w:t xml:space="preserve">Synthesis Report </w:t>
      </w:r>
    </w:p>
    <w:p w14:paraId="5A437765" w14:textId="1DA132DB" w:rsidR="0084502E" w:rsidRPr="0084502E" w:rsidRDefault="0084502E" w:rsidP="00F02122">
      <w:pPr>
        <w:rPr>
          <w:rFonts w:hint="eastAsia"/>
        </w:rPr>
      </w:pPr>
      <w:r>
        <w:rPr>
          <w:rFonts w:hint="eastAsia"/>
        </w:rPr>
        <w:t>K</w:t>
      </w:r>
      <w:r>
        <w:t>=</w:t>
      </w:r>
      <w:r>
        <w:t>3</w:t>
      </w:r>
      <w:r>
        <w:t>, N=</w:t>
      </w:r>
      <w:r>
        <w:t>8</w:t>
      </w:r>
    </w:p>
    <w:p w14:paraId="7CD1505E" w14:textId="59CE4BEC" w:rsidR="00005AA9" w:rsidRDefault="001512B7" w:rsidP="00F0212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5CDBB4F" wp14:editId="465E54A9">
            <wp:extent cx="6400800" cy="1838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023A" w14:textId="789327DF" w:rsidR="0084502E" w:rsidRPr="00A607B2" w:rsidRDefault="0084502E" w:rsidP="00F02122">
      <w:pPr>
        <w:rPr>
          <w:rFonts w:hint="eastAsia"/>
        </w:rPr>
      </w:pPr>
      <w:r>
        <w:rPr>
          <w:rFonts w:hint="eastAsia"/>
        </w:rPr>
        <w:t>K</w:t>
      </w:r>
      <w:r>
        <w:t>=4, N=10</w:t>
      </w:r>
    </w:p>
    <w:p w14:paraId="32D38E7A" w14:textId="1DBC3F1F" w:rsidR="00005AA9" w:rsidRDefault="0084502E" w:rsidP="00F0212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CDF6220" wp14:editId="28F01757">
            <wp:extent cx="6391275" cy="12477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9B37" w14:textId="372CE72D" w:rsidR="00F02122" w:rsidRDefault="00F02122" w:rsidP="00F02122">
      <w:pPr>
        <w:rPr>
          <w:b/>
          <w:sz w:val="24"/>
        </w:rPr>
      </w:pPr>
      <w:r>
        <w:rPr>
          <w:rFonts w:hint="eastAsia"/>
          <w:b/>
          <w:sz w:val="24"/>
        </w:rPr>
        <w:t>T</w:t>
      </w:r>
      <w:r>
        <w:rPr>
          <w:b/>
          <w:sz w:val="24"/>
        </w:rPr>
        <w:t>est Bench Code</w:t>
      </w:r>
    </w:p>
    <w:p w14:paraId="50AD7FBD" w14:textId="509AAB3E" w:rsidR="00CF1895" w:rsidRPr="00791958" w:rsidRDefault="00CF1895" w:rsidP="00F02122">
      <w:r>
        <w:rPr>
          <w:rFonts w:hint="eastAsia"/>
        </w:rPr>
        <w:t>K</w:t>
      </w:r>
      <w:r>
        <w:t>=3, N=8</w:t>
      </w:r>
    </w:p>
    <w:p w14:paraId="5D7365B2" w14:textId="40E7E236" w:rsidR="00F02122" w:rsidRDefault="001512B7" w:rsidP="00F02122">
      <w:r>
        <w:rPr>
          <w:noProof/>
        </w:rPr>
        <w:lastRenderedPageBreak/>
        <w:drawing>
          <wp:inline distT="0" distB="0" distL="0" distR="0" wp14:anchorId="73617324" wp14:editId="64229EDF">
            <wp:extent cx="6391275" cy="3590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A2BF" w14:textId="77777777" w:rsidR="00CF1895" w:rsidRDefault="00CF1895" w:rsidP="00CF1895">
      <w:r>
        <w:rPr>
          <w:rFonts w:hint="eastAsia"/>
        </w:rPr>
        <w:t>K</w:t>
      </w:r>
      <w:r>
        <w:t>=4, N=10</w:t>
      </w:r>
    </w:p>
    <w:p w14:paraId="1ADE05EA" w14:textId="77777777" w:rsidR="00CF1895" w:rsidRDefault="00CF1895" w:rsidP="00F02122"/>
    <w:p w14:paraId="3745AF10" w14:textId="0E2A1292" w:rsidR="00CF1895" w:rsidRDefault="001D5832" w:rsidP="00F02122">
      <w:r>
        <w:rPr>
          <w:noProof/>
        </w:rPr>
        <w:drawing>
          <wp:inline distT="0" distB="0" distL="0" distR="0" wp14:anchorId="7082847F" wp14:editId="2EC672AD">
            <wp:extent cx="6391275" cy="38004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39E7" w14:textId="77777777" w:rsidR="00F02122" w:rsidRPr="008B0881" w:rsidRDefault="00F02122" w:rsidP="00F02122"/>
    <w:p w14:paraId="42E71D66" w14:textId="77777777" w:rsidR="00F02122" w:rsidRDefault="00F02122" w:rsidP="00F02122">
      <w:r>
        <w:rPr>
          <w:b/>
          <w:sz w:val="24"/>
        </w:rPr>
        <w:t>Simulation Result</w:t>
      </w:r>
    </w:p>
    <w:p w14:paraId="435CCE84" w14:textId="5C175E94" w:rsidR="003E4896" w:rsidRDefault="003E4896" w:rsidP="00F02122">
      <w:r>
        <w:rPr>
          <w:rFonts w:hint="eastAsia"/>
        </w:rPr>
        <w:t>K</w:t>
      </w:r>
      <w:r>
        <w:t>=</w:t>
      </w:r>
      <w:r w:rsidR="00CF1895">
        <w:t>3,</w:t>
      </w:r>
      <w:r>
        <w:t xml:space="preserve"> N=</w:t>
      </w:r>
      <w:r w:rsidR="00CF1895">
        <w:t>8</w:t>
      </w:r>
    </w:p>
    <w:p w14:paraId="0954C756" w14:textId="4E558F07" w:rsidR="003E4896" w:rsidRDefault="001512B7" w:rsidP="00F02122">
      <w:r>
        <w:rPr>
          <w:noProof/>
        </w:rPr>
        <w:lastRenderedPageBreak/>
        <w:drawing>
          <wp:inline distT="0" distB="0" distL="0" distR="0" wp14:anchorId="4BF4EC6C" wp14:editId="7AC860B9">
            <wp:extent cx="6400800" cy="8382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D862" w14:textId="3649F555" w:rsidR="003E4896" w:rsidRDefault="003E4896" w:rsidP="00F02122">
      <w:r>
        <w:t>K=4, N=10</w:t>
      </w:r>
    </w:p>
    <w:p w14:paraId="375F9AA9" w14:textId="04071EDE" w:rsidR="00F02122" w:rsidRDefault="003E4896" w:rsidP="00F02122">
      <w:r>
        <w:rPr>
          <w:noProof/>
        </w:rPr>
        <w:drawing>
          <wp:inline distT="0" distB="0" distL="0" distR="0" wp14:anchorId="065FC7B9" wp14:editId="1F8BD178">
            <wp:extent cx="6392545" cy="755650"/>
            <wp:effectExtent l="0" t="0" r="8255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7E459" w14:textId="77FDF2C5" w:rsidR="000E1D55" w:rsidRDefault="000E1D55" w:rsidP="00F02122">
      <w:r>
        <w:rPr>
          <w:rFonts w:hint="eastAsia"/>
        </w:rPr>
        <w:t>K</w:t>
      </w:r>
      <w:r>
        <w:t>=3, N=8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K</w:t>
      </w:r>
      <w:r>
        <w:t>=4, N=10</w:t>
      </w:r>
    </w:p>
    <w:p w14:paraId="69BD1F9B" w14:textId="53B3AD96" w:rsidR="00F02122" w:rsidRDefault="000668DE" w:rsidP="00F02122">
      <w:r>
        <w:rPr>
          <w:noProof/>
        </w:rPr>
        <w:drawing>
          <wp:inline distT="0" distB="0" distL="0" distR="0" wp14:anchorId="38AE9A26" wp14:editId="6D355086">
            <wp:extent cx="2314575" cy="41719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D55">
        <w:rPr>
          <w:noProof/>
        </w:rPr>
        <w:drawing>
          <wp:inline distT="0" distB="0" distL="0" distR="0" wp14:anchorId="5CAD4164" wp14:editId="5C2EBDA7">
            <wp:extent cx="2286000" cy="41719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7CE0" w14:textId="376755BB" w:rsidR="00F03865" w:rsidRDefault="00F03865" w:rsidP="00F03865">
      <w:r>
        <w:rPr>
          <w:rFonts w:hint="eastAsia"/>
        </w:rPr>
        <w:t>K</w:t>
      </w:r>
      <w:r>
        <w:t>=3, N=8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K</w:t>
      </w:r>
      <w:r>
        <w:t>=4, N=10</w:t>
      </w:r>
    </w:p>
    <w:p w14:paraId="2F17460F" w14:textId="77777777" w:rsidR="00F03865" w:rsidRDefault="00F03865" w:rsidP="00F02122"/>
    <w:p w14:paraId="401A1467" w14:textId="43680B85" w:rsidR="000668DE" w:rsidRDefault="000668DE" w:rsidP="000668DE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4CE413D0" wp14:editId="2C399073">
            <wp:extent cx="2703114" cy="149542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47" cy="150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53B">
        <w:rPr>
          <w:b/>
          <w:noProof/>
          <w:sz w:val="24"/>
        </w:rPr>
        <w:drawing>
          <wp:inline distT="0" distB="0" distL="0" distR="0" wp14:anchorId="742D7D42" wp14:editId="4BAADA64">
            <wp:extent cx="2806811" cy="1470836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21" cy="14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7F78" w14:textId="22EA6FF1" w:rsidR="000668DE" w:rsidRDefault="000668DE" w:rsidP="000668DE">
      <w:pPr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inline distT="0" distB="0" distL="0" distR="0" wp14:anchorId="705F63AF" wp14:editId="16801C53">
            <wp:extent cx="2683329" cy="419100"/>
            <wp:effectExtent l="0" t="0" r="317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93" cy="4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53B">
        <w:rPr>
          <w:b/>
          <w:noProof/>
          <w:sz w:val="24"/>
        </w:rPr>
        <w:drawing>
          <wp:inline distT="0" distB="0" distL="0" distR="0" wp14:anchorId="72662B5F" wp14:editId="5FEE517A">
            <wp:extent cx="2498506" cy="438122"/>
            <wp:effectExtent l="0" t="0" r="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53" cy="47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0672" w14:textId="7856F11A" w:rsidR="000668DE" w:rsidRDefault="000668DE" w:rsidP="000668DE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4BCB576C" wp14:editId="52E597B6">
            <wp:extent cx="2400300" cy="1039353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17" cy="104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53B">
        <w:rPr>
          <w:b/>
          <w:noProof/>
          <w:sz w:val="24"/>
        </w:rPr>
        <w:drawing>
          <wp:inline distT="0" distB="0" distL="0" distR="0" wp14:anchorId="5A1E2376" wp14:editId="65CA4D82">
            <wp:extent cx="2139067" cy="10731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629" cy="108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71D3" w14:textId="4E031A05" w:rsidR="00F02122" w:rsidRDefault="00F03865" w:rsidP="00F02122">
      <w:r>
        <w:rPr>
          <w:rFonts w:hint="eastAsia"/>
          <w:b/>
          <w:noProof/>
          <w:sz w:val="24"/>
        </w:rPr>
        <w:drawing>
          <wp:inline distT="0" distB="0" distL="0" distR="0" wp14:anchorId="3BB9DE26" wp14:editId="1951B191">
            <wp:extent cx="2362200" cy="1948110"/>
            <wp:effectExtent l="0" t="0" r="0" b="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09" cy="195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253B">
        <w:rPr>
          <w:noProof/>
        </w:rPr>
        <w:drawing>
          <wp:inline distT="0" distB="0" distL="0" distR="0" wp14:anchorId="5E0A7875" wp14:editId="24A44BF7">
            <wp:extent cx="2409190" cy="19240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57070" w14:textId="77777777" w:rsidR="00F02122" w:rsidRDefault="00F02122" w:rsidP="00F02122"/>
    <w:p w14:paraId="463748C9" w14:textId="790DA799" w:rsidR="00F02122" w:rsidRDefault="00F02122" w:rsidP="00F02122"/>
    <w:p w14:paraId="1BE38B26" w14:textId="035E004F" w:rsidR="00005AA9" w:rsidRDefault="00005AA9" w:rsidP="00F02122"/>
    <w:p w14:paraId="483E7F76" w14:textId="20ACA484" w:rsidR="00005AA9" w:rsidRDefault="00005AA9" w:rsidP="00F02122"/>
    <w:p w14:paraId="1A301CD8" w14:textId="42CF497C" w:rsidR="00005AA9" w:rsidRDefault="00005AA9" w:rsidP="00F02122"/>
    <w:p w14:paraId="2542EAAC" w14:textId="13318D0C" w:rsidR="00005AA9" w:rsidRDefault="00005AA9" w:rsidP="00F02122"/>
    <w:p w14:paraId="6EFCC08D" w14:textId="7173CE17" w:rsidR="00005AA9" w:rsidRDefault="00005AA9" w:rsidP="00F02122"/>
    <w:p w14:paraId="02B645B7" w14:textId="77777777" w:rsidR="00005AA9" w:rsidRDefault="00005AA9" w:rsidP="00F02122"/>
    <w:p w14:paraId="51F02787" w14:textId="77777777" w:rsidR="00F02122" w:rsidRDefault="00F02122" w:rsidP="00F02122"/>
    <w:p w14:paraId="05293E16" w14:textId="77777777" w:rsidR="00F02122" w:rsidRDefault="00F02122" w:rsidP="00F02122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F02122" w14:paraId="1465A1F2" w14:textId="77777777" w:rsidTr="00065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14:paraId="1A3F95E1" w14:textId="77777777" w:rsidR="00F02122" w:rsidRPr="009B1B6A" w:rsidRDefault="00F02122" w:rsidP="0006584E">
            <w:pPr>
              <w:rPr>
                <w:b/>
              </w:rPr>
            </w:pPr>
            <w:r>
              <w:rPr>
                <w:rFonts w:hint="eastAsia"/>
                <w:b/>
                <w:sz w:val="24"/>
              </w:rPr>
              <w:t>D</w:t>
            </w:r>
            <w:r>
              <w:rPr>
                <w:b/>
                <w:sz w:val="24"/>
              </w:rPr>
              <w:t>iscussion</w:t>
            </w:r>
          </w:p>
        </w:tc>
      </w:tr>
      <w:tr w:rsidR="00F02122" w14:paraId="737BCB79" w14:textId="77777777" w:rsidTr="0006584E">
        <w:tc>
          <w:tcPr>
            <w:tcW w:w="10080" w:type="dxa"/>
          </w:tcPr>
          <w:p w14:paraId="78BB5C1B" w14:textId="0787722E" w:rsidR="006B254C" w:rsidRDefault="00F02122" w:rsidP="006B254C">
            <w:r>
              <w:rPr>
                <w:rFonts w:hint="eastAsia"/>
              </w:rPr>
              <w:t>.</w:t>
            </w:r>
            <w:r w:rsidR="006B254C">
              <w:rPr>
                <w:rFonts w:hint="eastAsia"/>
              </w:rPr>
              <w:t xml:space="preserve"> - Verilog Coding</w:t>
            </w:r>
            <w:r w:rsidR="006B254C">
              <w:rPr>
                <w:rFonts w:hint="eastAsia"/>
              </w:rPr>
              <w:t>을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시작하기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전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작성한</w:t>
            </w:r>
            <w:r w:rsidR="006B254C">
              <w:rPr>
                <w:rFonts w:hint="eastAsia"/>
              </w:rPr>
              <w:t xml:space="preserve"> Block Diagram</w:t>
            </w:r>
          </w:p>
          <w:p w14:paraId="7233F512" w14:textId="3CF75284" w:rsidR="00BD0D17" w:rsidRDefault="00BD0D17" w:rsidP="006B254C">
            <w:r>
              <w:object w:dxaOrig="11070" w:dyaOrig="5415" w14:anchorId="426CBE2D">
                <v:shape id="_x0000_i1026" type="#_x0000_t75" style="width:503.25pt;height:246.75pt" o:ole="">
                  <v:imagedata r:id="rId38" o:title=""/>
                </v:shape>
                <o:OLEObject Type="Embed" ProgID="PBrush" ShapeID="_x0000_i1026" DrawAspect="Content" ObjectID="_1726591807" r:id="rId39"/>
              </w:object>
            </w:r>
            <w:r>
              <w:t>s</w:t>
            </w:r>
          </w:p>
          <w:p w14:paraId="46C97E3B" w14:textId="680A231B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Verilog Module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  <w:p w14:paraId="67F1B539" w14:textId="780813E2" w:rsidR="0059253B" w:rsidRDefault="0059253B" w:rsidP="006B254C">
            <w:r>
              <w:rPr>
                <w:rFonts w:hint="eastAsia"/>
              </w:rPr>
              <w:t>M</w:t>
            </w:r>
            <w:r>
              <w:t xml:space="preserve">OD </w:t>
            </w:r>
            <w:r>
              <w:rPr>
                <w:rFonts w:hint="eastAsia"/>
              </w:rPr>
              <w:t>모듈은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신호가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전까지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유지되다가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모듈이다</w:t>
            </w:r>
            <w:r>
              <w:rPr>
                <w:rFonts w:hint="eastAsia"/>
              </w:rPr>
              <w:t>.</w:t>
            </w:r>
          </w:p>
          <w:p w14:paraId="68EFC71A" w14:textId="67659DF7" w:rsidR="0059253B" w:rsidRDefault="0059253B" w:rsidP="006B254C">
            <w:r>
              <w:t>K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비트에서</w:t>
            </w:r>
            <w:r>
              <w:rPr>
                <w:rFonts w:hint="eastAsia"/>
              </w:rPr>
              <w:t xml:space="preserve"> </w:t>
            </w:r>
            <w:r>
              <w:t>0~N-1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s</w:t>
            </w:r>
            <w:r>
              <w:t>tate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모듈이다</w:t>
            </w:r>
            <w:r>
              <w:rPr>
                <w:rFonts w:hint="eastAsia"/>
              </w:rPr>
              <w:t>.</w:t>
            </w:r>
          </w:p>
          <w:p w14:paraId="4069ED9D" w14:textId="77777777" w:rsidR="0059253B" w:rsidRPr="0059253B" w:rsidRDefault="0059253B" w:rsidP="006B254C">
            <w:pPr>
              <w:rPr>
                <w:rFonts w:hint="eastAsia"/>
              </w:rPr>
            </w:pPr>
          </w:p>
          <w:p w14:paraId="3AFC722E" w14:textId="2387F331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14:paraId="31896EAD" w14:textId="5FC58785" w:rsidR="0059253B" w:rsidRDefault="0059253B" w:rsidP="006B254C"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t xml:space="preserve">always </w:t>
            </w:r>
            <w:r>
              <w:rPr>
                <w:rFonts w:hint="eastAsia"/>
              </w:rPr>
              <w:t>문에</w:t>
            </w:r>
            <w:r>
              <w:rPr>
                <w:rFonts w:hint="eastAsia"/>
              </w:rPr>
              <w:t xml:space="preserve"> </w:t>
            </w:r>
            <w:r>
              <w:t>rising edge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동작한다</w:t>
            </w:r>
            <w:r>
              <w:rPr>
                <w:rFonts w:hint="eastAsia"/>
              </w:rPr>
              <w:t>.</w:t>
            </w:r>
          </w:p>
          <w:p w14:paraId="37ECD6AE" w14:textId="00551FA8" w:rsidR="0059253B" w:rsidRDefault="0059253B" w:rsidP="006B254C">
            <w:r>
              <w:rPr>
                <w:rFonts w:hint="eastAsia"/>
              </w:rPr>
              <w:t>R</w:t>
            </w:r>
            <w:r>
              <w:t>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14:paraId="5CAC2EF8" w14:textId="1891830D" w:rsidR="0059253B" w:rsidRDefault="0059253B" w:rsidP="006B254C">
            <w:r>
              <w:rPr>
                <w:rFonts w:hint="eastAsia"/>
              </w:rPr>
              <w:t>R</w:t>
            </w:r>
            <w:r>
              <w:t>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</w:t>
            </w:r>
            <w:r>
              <w:t>State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마지막이라면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설정하였다</w:t>
            </w:r>
            <w:r>
              <w:rPr>
                <w:rFonts w:hint="eastAsia"/>
              </w:rPr>
              <w:t>.</w:t>
            </w:r>
          </w:p>
          <w:p w14:paraId="215D52C8" w14:textId="571622CF" w:rsidR="0059253B" w:rsidRDefault="0059253B" w:rsidP="006B254C"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카운터로서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14:paraId="07423E10" w14:textId="77777777" w:rsidR="0059253B" w:rsidRDefault="0059253B" w:rsidP="006B254C">
            <w:pPr>
              <w:rPr>
                <w:rFonts w:hint="eastAsia"/>
              </w:rPr>
            </w:pPr>
          </w:p>
          <w:p w14:paraId="09D36E67" w14:textId="3AE3C84F" w:rsidR="0059253B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Test Bench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14:paraId="4F886234" w14:textId="2F6FE99A" w:rsidR="0059253B" w:rsidRDefault="0059253B" w:rsidP="006B254C">
            <w:r>
              <w:rPr>
                <w:rFonts w:hint="eastAsia"/>
              </w:rPr>
              <w:t>t</w:t>
            </w:r>
            <w:r>
              <w:t>estbench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40ns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하였다</w:t>
            </w:r>
            <w:r>
              <w:rPr>
                <w:rFonts w:hint="eastAsia"/>
              </w:rPr>
              <w:t>.</w:t>
            </w:r>
          </w:p>
          <w:p w14:paraId="736188BE" w14:textId="32F78A2F" w:rsidR="0059253B" w:rsidRDefault="0059253B" w:rsidP="006B254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LK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주기는</w:t>
            </w:r>
            <w:r>
              <w:rPr>
                <w:rFonts w:hint="eastAsia"/>
              </w:rPr>
              <w:t xml:space="preserve"> </w:t>
            </w:r>
            <w:r>
              <w:t>20ns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설정하였고</w:t>
            </w:r>
            <w:r>
              <w:rPr>
                <w:rFonts w:hint="eastAsia"/>
              </w:rPr>
              <w:t xml:space="preserve"> </w:t>
            </w:r>
            <w:r>
              <w:t xml:space="preserve">400ns </w:t>
            </w:r>
            <w:r>
              <w:rPr>
                <w:rFonts w:hint="eastAsia"/>
              </w:rPr>
              <w:t>이후에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시뮬레이션이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끝나도록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설정하였다</w:t>
            </w:r>
            <w:r>
              <w:rPr>
                <w:rFonts w:hint="eastAsia"/>
              </w:rPr>
              <w:t>.</w:t>
            </w:r>
            <w:r>
              <w:br/>
            </w:r>
          </w:p>
          <w:p w14:paraId="1AA2C046" w14:textId="5D7CEBF0" w:rsidR="006B254C" w:rsidRDefault="006B254C" w:rsidP="006B254C">
            <w:r>
              <w:rPr>
                <w:rFonts w:hint="eastAsia"/>
              </w:rPr>
              <w:t xml:space="preserve"> - Simulation </w:t>
            </w:r>
            <w:r>
              <w:rPr>
                <w:rFonts w:hint="eastAsia"/>
              </w:rPr>
              <w:t>파형이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나온것인지</w:t>
            </w:r>
            <w:r>
              <w:rPr>
                <w:rFonts w:hint="eastAsia"/>
              </w:rPr>
              <w:t>?</w:t>
            </w:r>
          </w:p>
          <w:p w14:paraId="1C743F3D" w14:textId="52D98445" w:rsidR="0059253B" w:rsidRDefault="0059253B" w:rsidP="006B254C">
            <w:r>
              <w:rPr>
                <w:rFonts w:hint="eastAsia"/>
              </w:rPr>
              <w:t>4</w:t>
            </w:r>
            <w:r>
              <w:t>0ns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t>RST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 </w:t>
            </w:r>
            <w:r>
              <w:t>CLK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상승에지에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DB42F04" w14:textId="053EDBC4" w:rsidR="0059253B" w:rsidRDefault="0059253B" w:rsidP="006B254C"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</w:t>
            </w:r>
            <w:r>
              <w:rPr>
                <w:rFonts w:hint="eastAsia"/>
              </w:rPr>
              <w:t xml:space="preserve"> </w:t>
            </w:r>
            <w:r>
              <w:t>State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도달하면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설계하였으므로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원래대로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</w:p>
          <w:p w14:paraId="2F8C385D" w14:textId="44DB5378" w:rsidR="0059253B" w:rsidRDefault="0059253B" w:rsidP="006B254C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=3, N=8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때는</w:t>
            </w:r>
            <w:r>
              <w:rPr>
                <w:rFonts w:hint="eastAsia"/>
              </w:rPr>
              <w:t xml:space="preserve"> </w:t>
            </w:r>
            <w:r>
              <w:t>0~7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있었고</w:t>
            </w:r>
            <w:r>
              <w:rPr>
                <w:rFonts w:hint="eastAsia"/>
              </w:rPr>
              <w:t xml:space="preserve"> </w:t>
            </w:r>
            <w:r>
              <w:t>K=4, N=10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때에는</w:t>
            </w:r>
            <w:r>
              <w:rPr>
                <w:rFonts w:hint="eastAsia"/>
              </w:rPr>
              <w:t xml:space="preserve"> </w:t>
            </w:r>
            <w:r>
              <w:t>0~9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카운팅이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있었다</w:t>
            </w:r>
            <w:r>
              <w:rPr>
                <w:rFonts w:hint="eastAsia"/>
              </w:rPr>
              <w:t>.</w:t>
            </w:r>
          </w:p>
          <w:p w14:paraId="70B6F22E" w14:textId="5D56E1F2" w:rsidR="006B254C" w:rsidRDefault="006B254C" w:rsidP="006B254C">
            <w:r>
              <w:rPr>
                <w:rFonts w:hint="eastAsia"/>
              </w:rPr>
              <w:lastRenderedPageBreak/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어디서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?</w:t>
            </w:r>
            <w:r w:rsidR="0059253B">
              <w:t xml:space="preserve"> </w:t>
            </w:r>
            <w:r w:rsidR="0059253B">
              <w:rPr>
                <w:rFonts w:hint="eastAsia"/>
              </w:rPr>
              <w:t>문제없이</w:t>
            </w:r>
            <w:r w:rsidR="0059253B">
              <w:rPr>
                <w:rFonts w:hint="eastAsia"/>
              </w:rPr>
              <w:t xml:space="preserve"> </w:t>
            </w:r>
            <w:r w:rsidR="0059253B">
              <w:rPr>
                <w:rFonts w:hint="eastAsia"/>
              </w:rPr>
              <w:t>동작하였다</w:t>
            </w:r>
            <w:r w:rsidR="0059253B">
              <w:rPr>
                <w:rFonts w:hint="eastAsia"/>
              </w:rPr>
              <w:t>.</w:t>
            </w:r>
          </w:p>
          <w:p w14:paraId="6DE13359" w14:textId="6CFF254A" w:rsidR="00F02122" w:rsidRPr="009B1B6A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해결했다면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발생하였는지</w:t>
            </w:r>
            <w:r>
              <w:rPr>
                <w:rFonts w:hint="eastAsia"/>
              </w:rPr>
              <w:t>?</w:t>
            </w:r>
            <w:r w:rsidR="0059253B">
              <w:t xml:space="preserve"> </w:t>
            </w:r>
            <w:r w:rsidR="0059253B">
              <w:rPr>
                <w:rFonts w:hint="eastAsia"/>
              </w:rPr>
              <w:t>문제없이</w:t>
            </w:r>
            <w:r w:rsidR="0059253B">
              <w:rPr>
                <w:rFonts w:hint="eastAsia"/>
              </w:rPr>
              <w:t xml:space="preserve"> </w:t>
            </w:r>
            <w:r w:rsidR="0059253B">
              <w:rPr>
                <w:rFonts w:hint="eastAsia"/>
              </w:rPr>
              <w:t>동작하였다</w:t>
            </w:r>
            <w:r w:rsidR="0059253B">
              <w:rPr>
                <w:rFonts w:hint="eastAsia"/>
              </w:rPr>
              <w:t>.</w:t>
            </w:r>
          </w:p>
        </w:tc>
      </w:tr>
    </w:tbl>
    <w:p w14:paraId="6F39E1C2" w14:textId="77777777" w:rsidR="00F02122" w:rsidRPr="008744D9" w:rsidRDefault="00F02122" w:rsidP="00F02122"/>
    <w:p w14:paraId="4CBE066B" w14:textId="77777777" w:rsidR="00F02122" w:rsidRPr="008744D9" w:rsidRDefault="00F02122" w:rsidP="006D0E37"/>
    <w:sectPr w:rsidR="00F02122" w:rsidRPr="008744D9">
      <w:footerReference w:type="default" r:id="rId40"/>
      <w:headerReference w:type="first" r:id="rId41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96EE7" w14:textId="77777777" w:rsidR="00D45566" w:rsidRDefault="00D45566">
      <w:pPr>
        <w:spacing w:before="0" w:after="0"/>
      </w:pPr>
      <w:r>
        <w:separator/>
      </w:r>
    </w:p>
  </w:endnote>
  <w:endnote w:type="continuationSeparator" w:id="0">
    <w:p w14:paraId="3A6B1BD7" w14:textId="77777777" w:rsidR="00D45566" w:rsidRDefault="00D455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3BD4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3480" w14:textId="77777777" w:rsidR="00D45566" w:rsidRDefault="00D45566">
      <w:pPr>
        <w:spacing w:before="0" w:after="0"/>
      </w:pPr>
      <w:r>
        <w:separator/>
      </w:r>
    </w:p>
  </w:footnote>
  <w:footnote w:type="continuationSeparator" w:id="0">
    <w:p w14:paraId="4ACBFE23" w14:textId="77777777" w:rsidR="00D45566" w:rsidRDefault="00D455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 w14:paraId="7ACB5999" w14:textId="77777777">
      <w:tc>
        <w:tcPr>
          <w:tcW w:w="2500" w:type="pct"/>
          <w:vAlign w:val="bottom"/>
        </w:tcPr>
        <w:p w14:paraId="604A2D80" w14:textId="35831C48" w:rsidR="00C47A1D" w:rsidRPr="009B1B6A" w:rsidRDefault="006D0E37">
          <w:r w:rsidRPr="000B1B47">
            <w:t xml:space="preserve">TeamID : </w:t>
          </w:r>
          <w:r w:rsidR="00683736">
            <w:t>13</w:t>
          </w:r>
        </w:p>
        <w:p w14:paraId="18C0848F" w14:textId="2D06D6BC" w:rsidR="00C47A1D" w:rsidRPr="009B1B6A" w:rsidRDefault="006D0E37">
          <w:r w:rsidRPr="009B1B6A">
            <w:t>Student ID : 12</w:t>
          </w:r>
          <w:r w:rsidR="00683736">
            <w:t>181457</w:t>
          </w:r>
        </w:p>
        <w:p w14:paraId="2CAA1B7F" w14:textId="288F6784" w:rsidR="00683736" w:rsidRDefault="006D0E37">
          <w:pPr>
            <w:spacing w:after="0"/>
          </w:pPr>
          <w:r w:rsidRPr="009B1B6A">
            <w:t xml:space="preserve">Name : </w:t>
          </w:r>
          <w:r w:rsidR="00683736">
            <w:rPr>
              <w:rFonts w:hint="eastAsia"/>
            </w:rPr>
            <w:t>김범수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Content>
          <w:tc>
            <w:tcPr>
              <w:tcW w:w="2500" w:type="pct"/>
              <w:vAlign w:val="bottom"/>
            </w:tcPr>
            <w:p w14:paraId="14ED9DCC" w14:textId="77777777"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 wp14:anchorId="174FE64B" wp14:editId="6F429952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6392F27" w14:textId="77777777" w:rsidR="00C47A1D" w:rsidRDefault="00C47A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MDMwNTQxMje3MDJU0lEKTi0uzszPAykwqgUAQyJ/HSwAAAA="/>
  </w:docVars>
  <w:rsids>
    <w:rsidRoot w:val="006D0E37"/>
    <w:rsid w:val="00005AA9"/>
    <w:rsid w:val="00047AFD"/>
    <w:rsid w:val="0005421C"/>
    <w:rsid w:val="00061675"/>
    <w:rsid w:val="000668DE"/>
    <w:rsid w:val="00093FEE"/>
    <w:rsid w:val="000B1B47"/>
    <w:rsid w:val="000E1D55"/>
    <w:rsid w:val="0010767D"/>
    <w:rsid w:val="001512B7"/>
    <w:rsid w:val="001D5832"/>
    <w:rsid w:val="00285DA4"/>
    <w:rsid w:val="002B6659"/>
    <w:rsid w:val="00311452"/>
    <w:rsid w:val="003909D3"/>
    <w:rsid w:val="003E4896"/>
    <w:rsid w:val="00534BBF"/>
    <w:rsid w:val="0059253B"/>
    <w:rsid w:val="005B7CD5"/>
    <w:rsid w:val="005D2689"/>
    <w:rsid w:val="00660648"/>
    <w:rsid w:val="00683736"/>
    <w:rsid w:val="006B254C"/>
    <w:rsid w:val="006D0E37"/>
    <w:rsid w:val="006E136E"/>
    <w:rsid w:val="00791958"/>
    <w:rsid w:val="007B28B4"/>
    <w:rsid w:val="0084502E"/>
    <w:rsid w:val="008744D9"/>
    <w:rsid w:val="008B0881"/>
    <w:rsid w:val="009272A9"/>
    <w:rsid w:val="009B1B6A"/>
    <w:rsid w:val="00A607B2"/>
    <w:rsid w:val="00BD0D17"/>
    <w:rsid w:val="00BD55CF"/>
    <w:rsid w:val="00BF0937"/>
    <w:rsid w:val="00C47A1D"/>
    <w:rsid w:val="00C957E0"/>
    <w:rsid w:val="00CF1895"/>
    <w:rsid w:val="00D45566"/>
    <w:rsid w:val="00D91E2D"/>
    <w:rsid w:val="00E03ECA"/>
    <w:rsid w:val="00E053A5"/>
    <w:rsid w:val="00E138A0"/>
    <w:rsid w:val="00E14DE7"/>
    <w:rsid w:val="00E20BF3"/>
    <w:rsid w:val="00E77B4C"/>
    <w:rsid w:val="00E908EB"/>
    <w:rsid w:val="00ED0C6F"/>
    <w:rsid w:val="00F02122"/>
    <w:rsid w:val="00F03865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7863"/>
  <w15:chartTrackingRefBased/>
  <w15:docId w15:val="{E277BA93-7597-4580-9573-F7854CC6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oleObject" Target="embeddings/oleObject2.bin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BD85BA9-29C9-426D-B410-E6F3F4B55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</Template>
  <TotalTime>106</TotalTime>
  <Pages>12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JPark</dc:creator>
  <cp:keywords/>
  <cp:lastModifiedBy>김범수</cp:lastModifiedBy>
  <cp:revision>35</cp:revision>
  <dcterms:created xsi:type="dcterms:W3CDTF">2019-09-17T10:08:00Z</dcterms:created>
  <dcterms:modified xsi:type="dcterms:W3CDTF">2022-10-06T11:03:00Z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